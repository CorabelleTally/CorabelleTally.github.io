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177D" w:rsidRDefault="0039177D">
      <w:pPr>
        <w:pStyle w:val="normal0"/>
        <w:spacing w:after="440"/>
        <w:rPr>
          <w:rFonts w:ascii="Arial Black" w:hAnsi="Arial Black" w:cs="Arial Black"/>
          <w:sz w:val="44"/>
          <w:szCs w:val="44"/>
        </w:rPr>
      </w:pPr>
      <w:r>
        <w:rPr>
          <w:rFonts w:ascii="Arial Black" w:hAnsi="Arial Black" w:cs="Arial Black"/>
          <w:sz w:val="44"/>
          <w:szCs w:val="44"/>
        </w:rPr>
        <w:t>Corabelle Tally</w:t>
      </w:r>
    </w:p>
    <w:tbl>
      <w:tblPr>
        <w:tblW w:w="10080" w:type="dxa"/>
        <w:tblInd w:w="-342" w:type="dxa"/>
        <w:tblCellMar>
          <w:left w:w="10" w:type="dxa"/>
          <w:right w:w="10" w:type="dxa"/>
        </w:tblCellMar>
        <w:tblLook w:val="0000"/>
      </w:tblPr>
      <w:tblGrid>
        <w:gridCol w:w="3150"/>
        <w:gridCol w:w="6930"/>
      </w:tblGrid>
      <w:tr w:rsidR="0039177D" w:rsidRPr="00704F3E">
        <w:trPr>
          <w:trHeight w:val="14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Pr="005F123E" w:rsidRDefault="0039177D" w:rsidP="005F123E">
            <w:pPr>
              <w:pStyle w:val="normal0"/>
              <w:spacing w:before="220" w:line="220" w:lineRule="auto"/>
              <w:rPr>
                <w:rFonts w:ascii="Calibri" w:hAnsi="Calibri" w:cs="Calibri"/>
                <w:b/>
                <w:bCs/>
              </w:rPr>
            </w:pPr>
            <w:smartTag w:uri="urn:schemas-microsoft-com:office:smarttags" w:element="address">
              <w:smartTag w:uri="urn:schemas-microsoft-com:office:smarttags" w:element="Street">
                <w:r w:rsidRPr="005F123E">
                  <w:rPr>
                    <w:rFonts w:ascii="Calibri" w:hAnsi="Calibri" w:cs="Calibri"/>
                    <w:b/>
                    <w:bCs/>
                  </w:rPr>
                  <w:t>1706 E. Lewellen Road</w:t>
                </w:r>
              </w:smartTag>
              <w:r w:rsidRPr="005F123E">
                <w:rPr>
                  <w:rFonts w:ascii="Calibri" w:hAnsi="Calibri" w:cs="Calibri"/>
                  <w:b/>
                  <w:bCs/>
                </w:rPr>
                <w:t xml:space="preserve"> </w:t>
              </w:r>
              <w:smartTag w:uri="urn:schemas-microsoft-com:office:smarttags" w:element="City">
                <w:r w:rsidRPr="005F123E">
                  <w:rPr>
                    <w:rFonts w:ascii="Calibri" w:hAnsi="Calibri" w:cs="Calibri"/>
                    <w:b/>
                    <w:bCs/>
                  </w:rPr>
                  <w:t>Salem</w:t>
                </w:r>
              </w:smartTag>
              <w:r w:rsidRPr="005F123E">
                <w:rPr>
                  <w:rFonts w:ascii="Calibri" w:hAnsi="Calibri" w:cs="Calibri"/>
                  <w:b/>
                  <w:bCs/>
                </w:rPr>
                <w:t xml:space="preserve">, </w:t>
              </w:r>
              <w:smartTag w:uri="urn:schemas-microsoft-com:office:smarttags" w:element="State">
                <w:r w:rsidRPr="005F123E">
                  <w:rPr>
                    <w:rFonts w:ascii="Calibri" w:hAnsi="Calibri" w:cs="Calibri"/>
                    <w:b/>
                    <w:bCs/>
                  </w:rPr>
                  <w:t>Indiana</w:t>
                </w:r>
              </w:smartTag>
              <w:r w:rsidRPr="005F123E">
                <w:rPr>
                  <w:rFonts w:ascii="Calibri" w:hAnsi="Calibri" w:cs="Calibri"/>
                  <w:b/>
                  <w:bCs/>
                </w:rPr>
                <w:t xml:space="preserve"> </w:t>
              </w:r>
              <w:smartTag w:uri="urn:schemas-microsoft-com:office:smarttags" w:element="PostalCode">
                <w:r w:rsidRPr="005F123E">
                  <w:rPr>
                    <w:rFonts w:ascii="Calibri" w:hAnsi="Calibri" w:cs="Calibri"/>
                    <w:b/>
                    <w:bCs/>
                  </w:rPr>
                  <w:t>47167</w:t>
                </w:r>
              </w:smartTag>
            </w:smartTag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Pr="005F123E" w:rsidRDefault="0039177D" w:rsidP="005F123E">
            <w:pPr>
              <w:pStyle w:val="normal0"/>
              <w:tabs>
                <w:tab w:val="center" w:pos="3263"/>
              </w:tabs>
              <w:spacing w:before="240" w:after="220" w:line="220" w:lineRule="auto"/>
              <w:rPr>
                <w:rFonts w:ascii="Calibri" w:hAnsi="Calibri" w:cs="Calibri"/>
              </w:rPr>
            </w:pPr>
            <w:r w:rsidRPr="005F123E">
              <w:rPr>
                <w:rFonts w:ascii="Calibri" w:hAnsi="Calibri" w:cs="Calibri"/>
              </w:rPr>
              <w:t>812.896.2090     corabelle.tally@hotmail.com</w:t>
            </w:r>
          </w:p>
        </w:tc>
      </w:tr>
      <w:tr w:rsidR="0039177D" w:rsidRPr="00704F3E">
        <w:trPr>
          <w:trHeight w:val="14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  <w:r>
              <w:rPr>
                <w:rFonts w:ascii="Arial Black" w:hAnsi="Arial Black" w:cs="Arial Black"/>
              </w:rPr>
              <w:t>Objective</w:t>
            </w: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tabs>
                <w:tab w:val="center" w:pos="3263"/>
              </w:tabs>
              <w:spacing w:before="240" w:after="220" w:line="220" w:lineRule="auto"/>
            </w:pPr>
            <w:r>
              <w:t xml:space="preserve">To obtain a position that allows me to make a difference in my community, gives me a chance to perfect my abilities and make new ones, as well as to become an asset to my employer. </w:t>
            </w:r>
          </w:p>
        </w:tc>
      </w:tr>
      <w:tr w:rsidR="0039177D" w:rsidRPr="00704F3E">
        <w:trPr>
          <w:trHeight w:val="5399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  <w:r>
              <w:rPr>
                <w:rFonts w:ascii="Arial Black" w:hAnsi="Arial Black" w:cs="Arial Black"/>
              </w:rPr>
              <w:t>Experience</w:t>
            </w:r>
            <w:r>
              <w:rPr>
                <w:rFonts w:ascii="Arial Black" w:hAnsi="Arial Black" w:cs="Arial Black"/>
              </w:rPr>
              <w:br/>
            </w:r>
          </w:p>
          <w:p w:rsidR="0039177D" w:rsidRDefault="0039177D" w:rsidP="0024646E">
            <w:pPr>
              <w:pStyle w:val="normal0"/>
              <w:numPr>
                <w:ilvl w:val="0"/>
                <w:numId w:val="1"/>
              </w:numPr>
              <w:spacing w:after="60" w:line="220" w:lineRule="auto"/>
              <w:ind w:hanging="359"/>
            </w:pPr>
            <w:r>
              <w:rPr>
                <w:rFonts w:ascii="Arial Black" w:hAnsi="Arial Black" w:cs="Arial Black"/>
              </w:rPr>
              <w:t>Referee</w:t>
            </w:r>
            <w:r>
              <w:rPr>
                <w:rFonts w:ascii="Arial Black" w:hAnsi="Arial Black" w:cs="Arial Black"/>
              </w:rPr>
              <w:br/>
            </w:r>
            <w:r>
              <w:br/>
            </w:r>
          </w:p>
          <w:p w:rsidR="0039177D" w:rsidRPr="00BD2FDD" w:rsidRDefault="0039177D">
            <w:pPr>
              <w:pStyle w:val="normal0"/>
              <w:numPr>
                <w:ilvl w:val="0"/>
                <w:numId w:val="1"/>
              </w:numPr>
              <w:spacing w:after="60" w:line="220" w:lineRule="auto"/>
              <w:ind w:hanging="359"/>
            </w:pPr>
            <w:r>
              <w:rPr>
                <w:rFonts w:ascii="Arial Black" w:hAnsi="Arial Black" w:cs="Arial Black"/>
              </w:rPr>
              <w:t>Assistant Carpenter</w:t>
            </w:r>
          </w:p>
          <w:p w:rsidR="0039177D" w:rsidRDefault="0039177D" w:rsidP="00BD2FDD">
            <w:pPr>
              <w:pStyle w:val="normal0"/>
              <w:spacing w:after="60" w:line="220" w:lineRule="auto"/>
              <w:ind w:left="720"/>
              <w:rPr>
                <w:rFonts w:ascii="Arial Black" w:hAnsi="Arial Black" w:cs="Arial Black"/>
              </w:rPr>
            </w:pPr>
          </w:p>
          <w:p w:rsidR="0039177D" w:rsidRDefault="0039177D" w:rsidP="0024646E">
            <w:pPr>
              <w:pStyle w:val="normal0"/>
              <w:spacing w:after="60" w:line="220" w:lineRule="auto"/>
            </w:pPr>
          </w:p>
          <w:p w:rsidR="0039177D" w:rsidRDefault="0039177D" w:rsidP="0024646E">
            <w:pPr>
              <w:pStyle w:val="normal0"/>
              <w:spacing w:after="60" w:line="220" w:lineRule="auto"/>
            </w:pPr>
          </w:p>
          <w:p w:rsidR="0039177D" w:rsidRPr="00BD2FDD" w:rsidRDefault="0039177D" w:rsidP="0024646E">
            <w:pPr>
              <w:pStyle w:val="normal0"/>
              <w:spacing w:after="60" w:line="220" w:lineRule="auto"/>
            </w:pPr>
          </w:p>
          <w:p w:rsidR="0039177D" w:rsidRPr="00BD2FDD" w:rsidRDefault="0039177D">
            <w:pPr>
              <w:pStyle w:val="normal0"/>
              <w:numPr>
                <w:ilvl w:val="0"/>
                <w:numId w:val="1"/>
              </w:numPr>
              <w:spacing w:after="60" w:line="220" w:lineRule="auto"/>
              <w:ind w:hanging="359"/>
            </w:pPr>
            <w:r>
              <w:rPr>
                <w:rFonts w:ascii="Arial Black" w:hAnsi="Arial Black" w:cs="Arial Black"/>
              </w:rPr>
              <w:t xml:space="preserve">Secretary </w:t>
            </w:r>
          </w:p>
          <w:p w:rsidR="0039177D" w:rsidRDefault="0039177D" w:rsidP="0024646E">
            <w:pPr>
              <w:pStyle w:val="normal0"/>
              <w:spacing w:after="60" w:line="220" w:lineRule="auto"/>
            </w:pPr>
          </w:p>
          <w:p w:rsidR="0039177D" w:rsidRDefault="0039177D" w:rsidP="0024646E">
            <w:pPr>
              <w:pStyle w:val="normal0"/>
              <w:spacing w:after="60" w:line="220" w:lineRule="auto"/>
            </w:pPr>
          </w:p>
          <w:p w:rsidR="0039177D" w:rsidRPr="00BD2FDD" w:rsidRDefault="0039177D" w:rsidP="00BD2FDD">
            <w:pPr>
              <w:pStyle w:val="normal0"/>
              <w:spacing w:after="60" w:line="220" w:lineRule="auto"/>
              <w:ind w:left="720"/>
            </w:pPr>
          </w:p>
          <w:p w:rsidR="0039177D" w:rsidRDefault="0039177D">
            <w:pPr>
              <w:pStyle w:val="normal0"/>
              <w:numPr>
                <w:ilvl w:val="0"/>
                <w:numId w:val="1"/>
              </w:numPr>
              <w:spacing w:after="60" w:line="220" w:lineRule="auto"/>
              <w:ind w:hanging="359"/>
            </w:pPr>
            <w:r>
              <w:rPr>
                <w:rFonts w:ascii="Arial Black" w:hAnsi="Arial Black" w:cs="Arial Black"/>
              </w:rPr>
              <w:t>Staff Worker</w:t>
            </w: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tabs>
                <w:tab w:val="left" w:pos="2160"/>
                <w:tab w:val="right" w:pos="6480"/>
              </w:tabs>
              <w:spacing w:before="240" w:after="40" w:line="220" w:lineRule="auto"/>
            </w:pPr>
            <w:r>
              <w:t xml:space="preserve">2012-2015(Seasonal)          </w:t>
            </w:r>
            <w:smartTag w:uri="urn:schemas-microsoft-com:office:smarttags" w:element="place">
              <w:smartTag w:uri="urn:schemas-microsoft-com:office:smarttags" w:element="City">
                <w:r>
                  <w:t>Salem</w:t>
                </w:r>
              </w:smartTag>
            </w:smartTag>
            <w:r>
              <w:t xml:space="preserve"> Soccer Club                     </w:t>
            </w:r>
            <w:smartTag w:uri="urn:schemas-microsoft-com:office:smarttags" w:element="place">
              <w:smartTag w:uri="urn:schemas-microsoft-com:office:smarttags" w:element="City">
                <w:r>
                  <w:t>Salem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IN</w:t>
                </w:r>
              </w:smartTag>
            </w:smartTag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/>
              <w:ind w:hanging="244"/>
            </w:pPr>
            <w:r>
              <w:t>Using opinion and known rules to help the game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Experience with young children and adults</w:t>
            </w:r>
          </w:p>
          <w:p w:rsidR="0039177D" w:rsidRDefault="0039177D" w:rsidP="005F123E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Adapting in a stressful environment</w:t>
            </w:r>
            <w:r w:rsidRPr="005F123E">
              <w:rPr>
                <w:rFonts w:ascii="Arial Black" w:hAnsi="Arial Black" w:cs="Arial Black"/>
              </w:rPr>
              <w:br/>
            </w:r>
          </w:p>
          <w:p w:rsidR="0039177D" w:rsidRDefault="0039177D">
            <w:pPr>
              <w:pStyle w:val="normal0"/>
            </w:pPr>
            <w:r>
              <w:t>2013-Current (Occasional)        Dan’s Residential Services     Salem, IN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Staining and sanding wood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Keeping early and late hours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Getting cabinets to the liking of the clients</w:t>
            </w:r>
          </w:p>
          <w:p w:rsidR="0039177D" w:rsidRDefault="0039177D" w:rsidP="0024646E">
            <w:pPr>
              <w:pStyle w:val="normal0"/>
              <w:spacing w:after="60" w:line="220" w:lineRule="auto"/>
              <w:ind w:left="1"/>
            </w:pPr>
          </w:p>
          <w:p w:rsidR="0039177D" w:rsidRDefault="0039177D" w:rsidP="0024646E">
            <w:pPr>
              <w:pStyle w:val="normal0"/>
              <w:spacing w:after="60" w:line="220" w:lineRule="auto"/>
              <w:ind w:left="1"/>
            </w:pPr>
            <w:r>
              <w:t xml:space="preserve">2013-2015                   Loy &amp; Fordyce Insurance Agency               </w:t>
            </w:r>
            <w:smartTag w:uri="urn:schemas-microsoft-com:office:smarttags" w:element="place">
              <w:smartTag w:uri="urn:schemas-microsoft-com:office:smarttags" w:element="City">
                <w:r>
                  <w:t>Salem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IN</w:t>
                </w:r>
              </w:smartTag>
            </w:smartTag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Organizing old and new files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Answering phones, mailing out bills and shredding papers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Transferring client information onto computer program</w:t>
            </w:r>
          </w:p>
          <w:p w:rsidR="0039177D" w:rsidRDefault="0039177D" w:rsidP="0024646E">
            <w:pPr>
              <w:pStyle w:val="normal0"/>
              <w:spacing w:after="60" w:line="220" w:lineRule="auto"/>
              <w:ind w:left="1"/>
            </w:pPr>
          </w:p>
          <w:p w:rsidR="0039177D" w:rsidRDefault="0039177D" w:rsidP="0024646E">
            <w:pPr>
              <w:pStyle w:val="normal0"/>
              <w:spacing w:after="60" w:line="220" w:lineRule="auto"/>
              <w:ind w:left="1"/>
            </w:pPr>
            <w:r>
              <w:t xml:space="preserve">2015-Current(Work Study)    </w:t>
            </w:r>
          </w:p>
          <w:p w:rsidR="0039177D" w:rsidRDefault="0039177D" w:rsidP="0024646E">
            <w:pPr>
              <w:pStyle w:val="normal0"/>
              <w:spacing w:after="60" w:line="220" w:lineRule="auto"/>
              <w:ind w:left="1"/>
            </w:pPr>
            <w:r>
              <w:t xml:space="preserve">         </w:t>
            </w:r>
            <w:smartTag w:uri="urn:schemas-microsoft-com:office:smarttags" w:element="place">
              <w:smartTag w:uri="urn:schemas-microsoft-com:office:smarttags" w:element="PlaceName">
                <w:r>
                  <w:t>Barger-Richardson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Learning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Resource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  <w:r>
              <w:t xml:space="preserve">      </w:t>
            </w:r>
            <w:smartTag w:uri="urn:schemas-microsoft-com:office:smarttags" w:element="place">
              <w:smartTag w:uri="urn:schemas-microsoft-com:office:smarttags" w:element="City">
                <w:r>
                  <w:t>Oakland City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IN</w:t>
                </w:r>
              </w:smartTag>
            </w:smartTag>
          </w:p>
          <w:p w:rsidR="0039177D" w:rsidRDefault="0039177D" w:rsidP="00102E73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 xml:space="preserve">Helping patrons </w:t>
            </w:r>
          </w:p>
          <w:p w:rsidR="0039177D" w:rsidRDefault="0039177D" w:rsidP="00102E73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Checking in and out books</w:t>
            </w:r>
          </w:p>
          <w:p w:rsidR="0039177D" w:rsidRDefault="0039177D" w:rsidP="00102E73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Taking off old labels and helping with upkeep of library</w:t>
            </w:r>
          </w:p>
        </w:tc>
      </w:tr>
      <w:tr w:rsidR="0039177D" w:rsidRPr="00704F3E">
        <w:trPr>
          <w:trHeight w:val="36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  <w:r>
              <w:rPr>
                <w:rFonts w:ascii="Arial Black" w:hAnsi="Arial Black" w:cs="Arial Black"/>
              </w:rPr>
              <w:t>Education</w:t>
            </w: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tabs>
                <w:tab w:val="left" w:pos="2160"/>
                <w:tab w:val="right" w:pos="6480"/>
              </w:tabs>
              <w:spacing w:before="240" w:after="60" w:line="220" w:lineRule="auto"/>
            </w:pPr>
            <w:r>
              <w:t>2011–2015</w:t>
            </w:r>
            <w:r>
              <w:tab/>
              <w:t>Salem High School                            Salem, IN</w:t>
            </w:r>
          </w:p>
          <w:p w:rsidR="0039177D" w:rsidRDefault="0039177D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GPA: 4.0</w:t>
            </w:r>
          </w:p>
          <w:p w:rsidR="0039177D" w:rsidRDefault="0039177D" w:rsidP="009F529E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Graduation Date: 2015</w:t>
            </w:r>
          </w:p>
          <w:p w:rsidR="0039177D" w:rsidRDefault="0039177D" w:rsidP="009F529E">
            <w:pPr>
              <w:pStyle w:val="normal0"/>
              <w:spacing w:after="60" w:line="220" w:lineRule="auto"/>
              <w:ind w:left="1"/>
            </w:pPr>
          </w:p>
          <w:p w:rsidR="0039177D" w:rsidRDefault="0039177D" w:rsidP="009F529E">
            <w:pPr>
              <w:pStyle w:val="normal0"/>
              <w:spacing w:after="60" w:line="220" w:lineRule="auto"/>
            </w:pPr>
            <w:r>
              <w:t>2015-Current                   Oakland City University           Oakland City, IN</w:t>
            </w:r>
          </w:p>
          <w:p w:rsidR="0039177D" w:rsidRDefault="0039177D" w:rsidP="009F529E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GPA: 3.824</w:t>
            </w:r>
          </w:p>
          <w:p w:rsidR="0039177D" w:rsidRDefault="0039177D" w:rsidP="009F529E">
            <w:pPr>
              <w:pStyle w:val="normal0"/>
              <w:numPr>
                <w:ilvl w:val="0"/>
                <w:numId w:val="3"/>
              </w:numPr>
              <w:spacing w:after="60" w:line="220" w:lineRule="auto"/>
              <w:ind w:hanging="244"/>
            </w:pPr>
            <w:r>
              <w:t>Graduation Date: 2019</w:t>
            </w:r>
          </w:p>
        </w:tc>
      </w:tr>
      <w:tr w:rsidR="0039177D" w:rsidRPr="00704F3E">
        <w:trPr>
          <w:trHeight w:val="36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  <w:r>
              <w:rPr>
                <w:rFonts w:ascii="Arial Black" w:hAnsi="Arial Black" w:cs="Arial Black"/>
              </w:rPr>
              <w:t xml:space="preserve">Volunteer &amp; Extra Curricular </w:t>
            </w:r>
            <w:r>
              <w:rPr>
                <w:rFonts w:ascii="Arial Black" w:hAnsi="Arial Black" w:cs="Arial Black"/>
              </w:rPr>
              <w:br/>
            </w:r>
          </w:p>
          <w:p w:rsidR="0039177D" w:rsidRDefault="0039177D">
            <w:pPr>
              <w:pStyle w:val="normal0"/>
            </w:pPr>
            <w:r>
              <w:br/>
            </w:r>
          </w:p>
          <w:p w:rsidR="0039177D" w:rsidRDefault="0039177D">
            <w:pPr>
              <w:pStyle w:val="normal0"/>
            </w:pPr>
            <w:r>
              <w:br/>
            </w:r>
          </w:p>
          <w:p w:rsidR="0039177D" w:rsidRDefault="0039177D">
            <w:pPr>
              <w:pStyle w:val="normal0"/>
            </w:pPr>
          </w:p>
          <w:p w:rsidR="0039177D" w:rsidRDefault="0039177D">
            <w:pPr>
              <w:pStyle w:val="normal0"/>
            </w:pPr>
          </w:p>
          <w:p w:rsidR="0039177D" w:rsidRDefault="0039177D">
            <w:pPr>
              <w:pStyle w:val="normal0"/>
            </w:pPr>
          </w:p>
          <w:p w:rsidR="0039177D" w:rsidRPr="00C97E95" w:rsidRDefault="0039177D">
            <w:pPr>
              <w:pStyle w:val="normal0"/>
              <w:spacing w:before="220" w:line="220" w:lineRule="auto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 xml:space="preserve">Achievements    </w:t>
            </w:r>
            <w:r>
              <w:rPr>
                <w:rFonts w:ascii="Arial Black" w:hAnsi="Arial Black" w:cs="Arial Black"/>
              </w:rPr>
              <w:br/>
            </w:r>
          </w:p>
          <w:p w:rsidR="0039177D" w:rsidRDefault="0039177D">
            <w:pPr>
              <w:pStyle w:val="normal0"/>
              <w:spacing w:before="220" w:line="220" w:lineRule="auto"/>
            </w:pPr>
          </w:p>
          <w:p w:rsidR="0039177D" w:rsidRDefault="0039177D">
            <w:pPr>
              <w:pStyle w:val="normal0"/>
              <w:spacing w:before="220" w:line="220" w:lineRule="auto"/>
              <w:rPr>
                <w:rFonts w:ascii="Arial Black" w:hAnsi="Arial Black" w:cs="Arial Black"/>
              </w:rPr>
            </w:pPr>
          </w:p>
          <w:p w:rsidR="0039177D" w:rsidRDefault="0039177D">
            <w:pPr>
              <w:pStyle w:val="normal0"/>
              <w:spacing w:before="220" w:line="220" w:lineRule="auto"/>
              <w:rPr>
                <w:rFonts w:ascii="Arial Black" w:hAnsi="Arial Black" w:cs="Arial Black"/>
              </w:rPr>
            </w:pPr>
          </w:p>
          <w:p w:rsidR="0039177D" w:rsidRDefault="0039177D">
            <w:pPr>
              <w:pStyle w:val="normal0"/>
              <w:spacing w:before="220" w:line="220" w:lineRule="auto"/>
              <w:rPr>
                <w:rFonts w:ascii="Arial Black" w:hAnsi="Arial Black" w:cs="Arial Black"/>
              </w:rPr>
            </w:pPr>
          </w:p>
          <w:p w:rsidR="0039177D" w:rsidRDefault="0039177D">
            <w:pPr>
              <w:pStyle w:val="normal0"/>
              <w:spacing w:before="220" w:line="220" w:lineRule="auto"/>
            </w:pPr>
            <w:r>
              <w:rPr>
                <w:rFonts w:ascii="Arial Black" w:hAnsi="Arial Black" w:cs="Arial Black"/>
              </w:rPr>
              <w:t xml:space="preserve">Hobbies/Interests   </w:t>
            </w: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40" w:after="220" w:line="220" w:lineRule="auto"/>
            </w:pP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/>
              <w:ind w:hanging="359"/>
            </w:pPr>
            <w:r>
              <w:t>Oakland City University Division II NCAA Girl’s Soccer Team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/>
              <w:ind w:hanging="359"/>
            </w:pPr>
            <w:r>
              <w:t xml:space="preserve">Collegian Newspaper- Co-Editor 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/>
              <w:ind w:hanging="359"/>
            </w:pPr>
            <w:r>
              <w:t>Washington County Food Bank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Cup of Love Ministries</w:t>
            </w:r>
          </w:p>
          <w:p w:rsidR="0039177D" w:rsidRDefault="0039177D" w:rsidP="00BD2FDD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Relay for Life</w:t>
            </w:r>
          </w:p>
          <w:p w:rsidR="0039177D" w:rsidRDefault="0039177D" w:rsidP="00C97E95">
            <w:pPr>
              <w:pStyle w:val="normal0"/>
              <w:spacing w:after="120" w:line="220" w:lineRule="auto"/>
              <w:ind w:left="360"/>
            </w:pPr>
          </w:p>
          <w:p w:rsidR="0039177D" w:rsidRDefault="0039177D" w:rsidP="00471EA3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Dean’s List 2015, 2016</w:t>
            </w:r>
          </w:p>
          <w:p w:rsidR="0039177D" w:rsidRDefault="0039177D" w:rsidP="005F123E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Miss Washington County 2016</w:t>
            </w:r>
          </w:p>
          <w:p w:rsidR="0039177D" w:rsidRDefault="0039177D" w:rsidP="00471EA3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Soccer Peer Award 2016</w:t>
            </w:r>
          </w:p>
          <w:p w:rsidR="0039177D" w:rsidRDefault="0039177D" w:rsidP="005F123E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Freshmen Orientation Volunteer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Mental Attitude Award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Student of the Week 2009, 2010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Student of the Month 2007</w:t>
            </w:r>
          </w:p>
          <w:p w:rsidR="0039177D" w:rsidRDefault="0039177D">
            <w:pPr>
              <w:pStyle w:val="normal0"/>
              <w:numPr>
                <w:ilvl w:val="0"/>
                <w:numId w:val="2"/>
              </w:numPr>
              <w:spacing w:after="120" w:line="220" w:lineRule="auto"/>
              <w:ind w:hanging="359"/>
            </w:pPr>
            <w:r>
              <w:t>Honor’s Student Award 2009, 2010, 2011, 2012</w:t>
            </w:r>
          </w:p>
          <w:p w:rsidR="0039177D" w:rsidRDefault="0039177D">
            <w:pPr>
              <w:pStyle w:val="normal0"/>
              <w:spacing w:after="120" w:line="220" w:lineRule="auto"/>
            </w:pPr>
            <w:r>
              <w:br/>
            </w:r>
          </w:p>
          <w:p w:rsidR="0039177D" w:rsidRDefault="0039177D" w:rsidP="00347371">
            <w:pPr>
              <w:pStyle w:val="normal0"/>
              <w:spacing w:after="120" w:line="220" w:lineRule="auto"/>
            </w:pPr>
            <w:r>
              <w:t xml:space="preserve">Reading, writing, spending time with my family, riding horses, mountain biking, playing soccer, painting, drawing, Word, Excel,  Power Point, Adobe InDesign, and Adobe Illustrator. </w:t>
            </w:r>
          </w:p>
        </w:tc>
      </w:tr>
      <w:tr w:rsidR="0039177D" w:rsidRPr="00704F3E">
        <w:trPr>
          <w:trHeight w:val="24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40" w:after="220" w:line="220" w:lineRule="auto"/>
            </w:pPr>
          </w:p>
        </w:tc>
      </w:tr>
      <w:tr w:rsidR="0039177D" w:rsidRPr="00704F3E">
        <w:trPr>
          <w:trHeight w:val="10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40" w:after="220" w:line="220" w:lineRule="auto"/>
            </w:pPr>
          </w:p>
        </w:tc>
      </w:tr>
      <w:tr w:rsidR="0039177D" w:rsidRPr="00704F3E">
        <w:trPr>
          <w:trHeight w:val="140"/>
        </w:trPr>
        <w:tc>
          <w:tcPr>
            <w:tcW w:w="31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20" w:line="220" w:lineRule="auto"/>
            </w:pPr>
          </w:p>
        </w:tc>
        <w:tc>
          <w:tcPr>
            <w:tcW w:w="69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177D" w:rsidRDefault="0039177D">
            <w:pPr>
              <w:pStyle w:val="normal0"/>
              <w:spacing w:before="240" w:after="220" w:line="220" w:lineRule="auto"/>
            </w:pPr>
          </w:p>
        </w:tc>
      </w:tr>
    </w:tbl>
    <w:p w:rsidR="0039177D" w:rsidRDefault="0039177D">
      <w:pPr>
        <w:pStyle w:val="normal0"/>
      </w:pPr>
    </w:p>
    <w:sectPr w:rsidR="0039177D" w:rsidSect="00EF23F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77D" w:rsidRDefault="0039177D" w:rsidP="00EF23F6">
      <w:pPr>
        <w:spacing w:after="0" w:line="240" w:lineRule="auto"/>
      </w:pPr>
      <w:r>
        <w:separator/>
      </w:r>
    </w:p>
  </w:endnote>
  <w:endnote w:type="continuationSeparator" w:id="0">
    <w:p w:rsidR="0039177D" w:rsidRDefault="0039177D" w:rsidP="00EF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77D" w:rsidRDefault="0039177D" w:rsidP="00EF23F6">
      <w:pPr>
        <w:spacing w:after="0" w:line="240" w:lineRule="auto"/>
      </w:pPr>
      <w:r>
        <w:separator/>
      </w:r>
    </w:p>
  </w:footnote>
  <w:footnote w:type="continuationSeparator" w:id="0">
    <w:p w:rsidR="0039177D" w:rsidRDefault="0039177D" w:rsidP="00EF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7D" w:rsidRDefault="0039177D">
    <w:pPr>
      <w:pStyle w:val="normal0"/>
      <w:spacing w:line="220" w:lineRule="auto"/>
      <w:ind w:left="-2159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71B"/>
    <w:multiLevelType w:val="multilevel"/>
    <w:tmpl w:val="466292D2"/>
    <w:lvl w:ilvl="0">
      <w:start w:val="1"/>
      <w:numFmt w:val="bullet"/>
      <w:lvlText w:val="▪"/>
      <w:lvlJc w:val="left"/>
      <w:pPr>
        <w:ind w:left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1">
    <w:nsid w:val="36C31EE3"/>
    <w:multiLevelType w:val="multilevel"/>
    <w:tmpl w:val="06EE3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>
    <w:nsid w:val="44AF2FEF"/>
    <w:multiLevelType w:val="hybridMultilevel"/>
    <w:tmpl w:val="5778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922809"/>
    <w:multiLevelType w:val="hybridMultilevel"/>
    <w:tmpl w:val="52B2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9C464B2"/>
    <w:multiLevelType w:val="hybridMultilevel"/>
    <w:tmpl w:val="B02E57BC"/>
    <w:lvl w:ilvl="0" w:tplc="04090001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cs="Wingdings" w:hint="default"/>
      </w:rPr>
    </w:lvl>
  </w:abstractNum>
  <w:abstractNum w:abstractNumId="5">
    <w:nsid w:val="7CB921C8"/>
    <w:multiLevelType w:val="multilevel"/>
    <w:tmpl w:val="3892B20A"/>
    <w:lvl w:ilvl="0">
      <w:start w:val="1"/>
      <w:numFmt w:val="bullet"/>
      <w:lvlText w:val="▪"/>
      <w:lvlJc w:val="left"/>
      <w:pPr>
        <w:ind w:left="245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</w:lvl>
    <w:lvl w:ilvl="2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4">
      <w:start w:val="1"/>
      <w:numFmt w:val="bullet"/>
      <w:lvlText w:val="●"/>
      <w:lvlJc w:val="left"/>
    </w:lvl>
    <w:lvl w:ilvl="5">
      <w:start w:val="1"/>
      <w:numFmt w:val="bullet"/>
      <w:lvlText w:val="●"/>
      <w:lvlJc w:val="left"/>
    </w:lvl>
    <w:lvl w:ilvl="6">
      <w:start w:val="1"/>
      <w:numFmt w:val="bullet"/>
      <w:lvlText w:val="●"/>
      <w:lvlJc w:val="left"/>
    </w:lvl>
    <w:lvl w:ilvl="7">
      <w:start w:val="1"/>
      <w:numFmt w:val="bullet"/>
      <w:lvlText w:val="●"/>
      <w:lvlJc w:val="left"/>
    </w:lvl>
    <w:lvl w:ilvl="8">
      <w:start w:val="1"/>
      <w:numFmt w:val="bullet"/>
      <w:lvlText w:val="●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23F6"/>
    <w:rsid w:val="000C1302"/>
    <w:rsid w:val="00102E73"/>
    <w:rsid w:val="001131B2"/>
    <w:rsid w:val="001249A4"/>
    <w:rsid w:val="001F1C8E"/>
    <w:rsid w:val="0024646E"/>
    <w:rsid w:val="002A0FC3"/>
    <w:rsid w:val="002A2574"/>
    <w:rsid w:val="002F1C90"/>
    <w:rsid w:val="00347371"/>
    <w:rsid w:val="0039177D"/>
    <w:rsid w:val="00471EA3"/>
    <w:rsid w:val="00486423"/>
    <w:rsid w:val="0049262D"/>
    <w:rsid w:val="004B36F3"/>
    <w:rsid w:val="005E4835"/>
    <w:rsid w:val="005F123E"/>
    <w:rsid w:val="00632B7D"/>
    <w:rsid w:val="00704F3E"/>
    <w:rsid w:val="007D0B57"/>
    <w:rsid w:val="009F529E"/>
    <w:rsid w:val="00B8634C"/>
    <w:rsid w:val="00BD2FDD"/>
    <w:rsid w:val="00C30322"/>
    <w:rsid w:val="00C449E2"/>
    <w:rsid w:val="00C97E95"/>
    <w:rsid w:val="00CD5F9E"/>
    <w:rsid w:val="00EB17AE"/>
    <w:rsid w:val="00EF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B2"/>
    <w:pPr>
      <w:spacing w:after="200" w:line="276" w:lineRule="auto"/>
    </w:pPr>
    <w:rPr>
      <w:rFonts w:cs="Calibri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EF23F6"/>
    <w:pPr>
      <w:spacing w:before="220" w:after="220" w:line="220" w:lineRule="auto"/>
      <w:ind w:left="-2159"/>
      <w:outlineLvl w:val="0"/>
    </w:pPr>
    <w:rPr>
      <w:rFonts w:ascii="Arial Black" w:hAnsi="Arial Black" w:cs="Arial Black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EF23F6"/>
    <w:pPr>
      <w:spacing w:after="220" w:line="220" w:lineRule="auto"/>
      <w:outlineLvl w:val="1"/>
    </w:pPr>
    <w:rPr>
      <w:rFonts w:ascii="Arial Black" w:hAnsi="Arial Black" w:cs="Arial Black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EF23F6"/>
    <w:pPr>
      <w:spacing w:after="220" w:line="220" w:lineRule="auto"/>
      <w:outlineLvl w:val="2"/>
    </w:pPr>
    <w:rPr>
      <w:i/>
      <w:iCs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EF23F6"/>
    <w:pPr>
      <w:spacing w:line="220" w:lineRule="auto"/>
      <w:outlineLvl w:val="3"/>
    </w:pPr>
    <w:rPr>
      <w:rFonts w:ascii="Arial Black" w:hAnsi="Arial Black" w:cs="Arial Black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EF23F6"/>
    <w:pPr>
      <w:spacing w:after="220" w:line="220" w:lineRule="auto"/>
      <w:outlineLvl w:val="4"/>
    </w:pPr>
    <w:rPr>
      <w:rFonts w:ascii="Arial Black" w:hAnsi="Arial Black" w:cs="Arial Black"/>
      <w:sz w:val="16"/>
      <w:szCs w:val="1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EF23F6"/>
    <w:pPr>
      <w:spacing w:before="24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="Calibri" w:hAnsi="Calibri" w:cs="Calibri"/>
      <w:b/>
      <w:bCs/>
    </w:rPr>
  </w:style>
  <w:style w:type="paragraph" w:customStyle="1" w:styleId="normal0">
    <w:name w:val="normal"/>
    <w:uiPriority w:val="99"/>
    <w:rsid w:val="00EF23F6"/>
    <w:rPr>
      <w:rFonts w:ascii="Arial" w:hAnsi="Arial" w:cs="Arial"/>
      <w:color w:val="000000"/>
      <w:sz w:val="20"/>
      <w:szCs w:val="20"/>
    </w:rPr>
  </w:style>
  <w:style w:type="paragraph" w:styleId="Title">
    <w:name w:val="Title"/>
    <w:basedOn w:val="normal0"/>
    <w:next w:val="normal0"/>
    <w:link w:val="TitleChar"/>
    <w:uiPriority w:val="99"/>
    <w:qFormat/>
    <w:rsid w:val="00EF23F6"/>
    <w:pPr>
      <w:spacing w:before="480" w:after="120"/>
      <w:contextualSpacing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EF23F6"/>
    <w:pPr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sz w:val="24"/>
      <w:szCs w:val="24"/>
    </w:rPr>
  </w:style>
  <w:style w:type="paragraph" w:styleId="ListParagraph">
    <w:name w:val="List Paragraph"/>
    <w:basedOn w:val="Normal"/>
    <w:uiPriority w:val="99"/>
    <w:qFormat/>
    <w:rsid w:val="00BD2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2</Pages>
  <Words>308</Words>
  <Characters>1758</Characters>
  <Application>Microsoft Office Outlook</Application>
  <DocSecurity>0</DocSecurity>
  <Lines>0</Lines>
  <Paragraphs>0</Paragraphs>
  <ScaleCrop>false</ScaleCrop>
  <Company>Salem Community Schools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Resume.docx</dc:title>
  <dc:subject/>
  <dc:creator/>
  <cp:keywords/>
  <dc:description/>
  <cp:lastModifiedBy>Belle</cp:lastModifiedBy>
  <cp:revision>22</cp:revision>
  <cp:lastPrinted>2013-11-01T16:38:00Z</cp:lastPrinted>
  <dcterms:created xsi:type="dcterms:W3CDTF">2016-03-31T11:11:00Z</dcterms:created>
  <dcterms:modified xsi:type="dcterms:W3CDTF">2017-02-24T05:19:00Z</dcterms:modified>
</cp:coreProperties>
</file>